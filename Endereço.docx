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970" w:rsidRPr="00C40D75" w:rsidRDefault="008618D6">
      <w:pPr>
        <w:pStyle w:val="Informaesdocontato"/>
      </w:pPr>
      <w:sdt>
        <w:sdtPr>
          <w:alias w:val="Endereço"/>
          <w:tag w:val="Endereço"/>
          <w:id w:val="1415969137"/>
          <w:placeholder>
            <w:docPart w:val="F0E9154D3AE34805A9728CD4DC27ADF1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0302D8">
            <w:t>[Endereço]</w:t>
          </w:r>
        </w:sdtContent>
      </w:sdt>
    </w:p>
    <w:sdt>
      <w:sdtPr>
        <w:alias w:val="Categoria"/>
        <w:tag w:val=""/>
        <w:id w:val="1543715586"/>
        <w:placeholder>
          <w:docPart w:val="5D52DFB69C274FE9AD7E1CD32897B723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886970" w:rsidRPr="00C40D75" w:rsidRDefault="000302D8">
          <w:pPr>
            <w:pStyle w:val="Informaesdocontato"/>
          </w:pPr>
          <w:r>
            <w:t>[Cidade, Estado CEP]</w:t>
          </w:r>
        </w:p>
      </w:sdtContent>
    </w:sdt>
    <w:p w:rsidR="00886970" w:rsidRPr="00C40D75" w:rsidRDefault="008618D6">
      <w:pPr>
        <w:pStyle w:val="Informaesdocontato"/>
      </w:pPr>
      <w:sdt>
        <w:sdtPr>
          <w:alias w:val="Telefone"/>
          <w:tag w:val="Telefone"/>
          <w:id w:val="599758962"/>
          <w:placeholder>
            <w:docPart w:val="BAE1610EACA7426D85E52F032D75C726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302D8">
            <w:t>[Telefone]</w:t>
          </w:r>
        </w:sdtContent>
      </w:sdt>
    </w:p>
    <w:sdt>
      <w:sdtPr>
        <w:alias w:val="Site"/>
        <w:tag w:val="Site"/>
        <w:id w:val="48967594"/>
        <w:placeholder>
          <w:docPart w:val="56A36EE3628D42C3B202BDAED8B0FB75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886970" w:rsidRDefault="000302D8">
          <w:pPr>
            <w:pStyle w:val="Informaesdocontato"/>
          </w:pPr>
          <w:r>
            <w:t>[Site]</w:t>
          </w:r>
        </w:p>
      </w:sdtContent>
    </w:sdt>
    <w:sdt>
      <w:sdtPr>
        <w:rPr>
          <w:rStyle w:val="nfase"/>
        </w:rPr>
        <w:alias w:val="Email"/>
        <w:tag w:val=""/>
        <w:id w:val="1889536063"/>
        <w:placeholder>
          <w:docPart w:val="4EA8AA04A32F4782A9D6A1DC4AA19FBE"/>
        </w:placeholder>
        <w:showingPlcHdr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e"/>
        </w:rPr>
      </w:sdtEndPr>
      <w:sdtContent>
        <w:p w:rsidR="00886970" w:rsidRDefault="000302D8">
          <w:pPr>
            <w:pStyle w:val="Informaesdocontato"/>
            <w:rPr>
              <w:rStyle w:val="nfase"/>
            </w:rPr>
          </w:pPr>
          <w:r>
            <w:rPr>
              <w:rStyle w:val="nfase"/>
            </w:rPr>
            <w:t>[Email]</w:t>
          </w:r>
        </w:p>
      </w:sdtContent>
    </w:sdt>
    <w:p w:rsidR="00886970" w:rsidRDefault="008618D6">
      <w:pPr>
        <w:pStyle w:val="Nome"/>
      </w:pPr>
      <w:sdt>
        <w:sdtPr>
          <w:alias w:val="Seu nome"/>
          <w:tag w:val=""/>
          <w:id w:val="1197042864"/>
          <w:placeholder>
            <w:docPart w:val="9FCDDDCF071E496981DCF31D714EF8A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15DFD">
            <w:t>Thiago Casagrande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60"/>
        <w:gridCol w:w="451"/>
        <w:gridCol w:w="7596"/>
      </w:tblGrid>
      <w:tr w:rsidR="00886970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bookmarkStart w:id="0" w:name="_GoBack" w:displacedByCustomXml="next"/>
          <w:sdt>
            <w:sdtPr>
              <w:id w:val="-2077266207"/>
              <w:placeholder>
                <w:docPart w:val="87CFDD75067249F9A04F7713285EBBEB"/>
              </w:placeholder>
              <w:temporary/>
              <w:showingPlcHdr/>
              <w15:appearance w15:val="hidden"/>
              <w:text/>
            </w:sdtPr>
            <w:sdtEndPr/>
            <w:sdtContent>
              <w:p w:rsidR="00886970" w:rsidRPr="00C40D75" w:rsidRDefault="000302D8" w:rsidP="00A91BF9">
                <w:pPr>
                  <w:pStyle w:val="Textodocurrculo"/>
                  <w:tabs>
                    <w:tab w:val="left" w:pos="7106"/>
                  </w:tabs>
                  <w:ind w:right="724"/>
                </w:pPr>
                <w:r>
                  <w:t xml:space="preserve">Confira algumas dicas abaixo para ajudar você a começar. Para substituir qualquer texto de dica pelo seu próprio texto, basta clicar nele e começar a digitar. </w:t>
                </w:r>
              </w:p>
            </w:sdtContent>
          </w:sdt>
          <w:bookmarkEnd w:id="0" w:displacedByCustomXml="prev"/>
        </w:tc>
      </w:tr>
      <w:tr w:rsidR="00886970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Habilidades &amp; Competências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sdt>
            <w:sdtPr>
              <w:id w:val="-234705391"/>
              <w:placeholder>
                <w:docPart w:val="2406CB2B9356401A8E9F7F47E57AE4DA"/>
              </w:placeholder>
              <w:temporary/>
              <w:showingPlcHdr/>
              <w15:appearance w15:val="hidden"/>
            </w:sdtPr>
            <w:sdtEndPr/>
            <w:sdtContent>
              <w:p w:rsidR="00886970" w:rsidRPr="00C40D75" w:rsidRDefault="000302D8">
                <w:pPr>
                  <w:pStyle w:val="Textodocurrculo"/>
                  <w:rPr>
                    <w:sz w:val="18"/>
                    <w:szCs w:val="18"/>
                  </w:rPr>
                </w:pPr>
                <w:r w:rsidRPr="00C40D75">
                  <w:rPr>
                    <w:sz w:val="18"/>
                    <w:szCs w:val="18"/>
                  </w:rPr>
                  <w:t>Na guia Design na faixa de opções, confira as galerias de Temas, Cores e Fontes para obter uma aparência personalizada com apenas um clique.</w:t>
                </w:r>
              </w:p>
              <w:p w:rsidR="00886970" w:rsidRPr="00C40D75" w:rsidRDefault="000302D8">
                <w:pPr>
                  <w:pStyle w:val="Textodocurrculo"/>
                  <w:rPr>
                    <w:sz w:val="18"/>
                    <w:szCs w:val="18"/>
                  </w:rPr>
                </w:pPr>
                <w:r w:rsidRPr="00C40D75">
                  <w:rPr>
                    <w:sz w:val="18"/>
                    <w:szCs w:val="18"/>
                  </w:rPr>
                  <w:t>Precisando de outra entrada para experiência, educação ou referência? Isso mesmo. Basta clicar nas entradas de exemplo abaixo e depois clicar no sinal de mais que aparece.</w:t>
                </w:r>
              </w:p>
              <w:p w:rsidR="00886970" w:rsidRDefault="000302D8">
                <w:pPr>
                  <w:pStyle w:val="Textodocurrculo"/>
                </w:pPr>
                <w:r w:rsidRPr="00C40D75">
                  <w:rPr>
                    <w:sz w:val="18"/>
                    <w:szCs w:val="18"/>
                  </w:rPr>
                  <w:t>Procurando por uma carta de apresentação que combine? Tudo que você a fazer é perguntar! Na guia Inserir, selecione Folha de Rosto.</w:t>
                </w:r>
              </w:p>
            </w:sdtContent>
          </w:sdt>
        </w:tc>
      </w:tr>
      <w:tr w:rsidR="00886970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7192C1B8E5A545438F3F4E7168412796"/>
                      </w:placeholder>
                      <w15:repeatingSectionItem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5383F3BA0B45425AB92AC901430CE252"/>
                          </w:placeholder>
                        </w:sdtPr>
                        <w:sdtEndPr/>
                        <w:sdtContent>
                          <w:sdt>
                            <w:sdtPr>
                              <w:id w:val="335887804"/>
                              <w:placeholder>
                                <w:docPart w:val="2DD0085C8B46461EA11B44344D357FCA"/>
                              </w:placeholder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886970" w:rsidRPr="00C40D75" w:rsidRDefault="000302D8">
                                <w:pPr>
                                  <w:pStyle w:val="ttulo2"/>
                                </w:pPr>
                                <w:r w:rsidRPr="00C40D75">
                                  <w:rPr>
                                    <w:sz w:val="18"/>
                                    <w:szCs w:val="18"/>
                                  </w:rPr>
                                  <w:t>[Cargo, Nome da Empresa]</w:t>
                                </w:r>
                              </w:p>
                            </w:sdtContent>
                          </w:sdt>
                          <w:sdt>
                            <w:sdtPr>
                              <w:id w:val="155736957"/>
                              <w:placeholder>
                                <w:docPart w:val="C663CD6502C84C9BAC113082347F7832"/>
                              </w:placeholder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886970" w:rsidRPr="00C40D75" w:rsidRDefault="000302D8">
                                <w:pPr>
                                  <w:pStyle w:val="Textodocurrculo"/>
                                </w:pPr>
                                <w:r w:rsidRPr="00C40D75">
                                  <w:rPr>
                                    <w:sz w:val="18"/>
                                    <w:szCs w:val="18"/>
                                  </w:rPr>
                                  <w:t>[Datas De - Até]</w:t>
                                </w:r>
                              </w:p>
                            </w:sdtContent>
                          </w:sdt>
                          <w:sdt>
                            <w:sdtPr>
                              <w:id w:val="-513455036"/>
                              <w:placeholder>
                                <w:docPart w:val="6BDED5358D1246FEA5FE1E2C8C3D45D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886970" w:rsidRPr="00C40D75" w:rsidRDefault="000302D8">
                                <w:r w:rsidRPr="00C40D75">
                                  <w:rPr>
                                    <w:sz w:val="18"/>
                                    <w:szCs w:val="18"/>
                                  </w:rPr>
                                  <w:t>Este é o lugar para uma breve síntese das responsabilidades principais e conquistas mais impressionantes.</w:t>
                                </w:r>
                              </w:p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5383F3BA0B45425AB92AC901430CE252"/>
                  </w:placeholder>
                  <w15:appearance w15:val="hidden"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015498601"/>
                      <w15:appearance w15:val="hidden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476026442"/>
                          <w:placeholder>
                            <w:docPart w:val="7192C1B8E5A545438F3F4E7168412796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id w:val="1996447443"/>
                              <w15:repeatingSection/>
                            </w:sdtPr>
                            <w:sdtEndPr>
                              <w:rPr>
                                <w:rFonts w:eastAsiaTheme="minorHAnsi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Theme="minorHAnsi" w:eastAsiaTheme="minorEastAsia" w:hAnsiTheme="minorHAnsi" w:cstheme="minorBidi"/>
                                    <w:b w:val="0"/>
                                    <w:bCs w:val="0"/>
                                    <w:caps w:val="0"/>
                                    <w:color w:val="595959" w:themeColor="text1" w:themeTint="A6"/>
                                    <w14:ligatures w14:val="none"/>
                                  </w:rPr>
                                  <w:id w:val="539404615"/>
                                  <w:placeholder>
                                    <w:docPart w:val="7192C1B8E5A545438F3F4E7168412796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rFonts w:eastAsiaTheme="minorHAnsi"/>
                                  </w:rPr>
                                </w:sdtEndPr>
                                <w:sdtContent>
                                  <w:sdt>
                                    <w:sdtPr>
                                      <w:id w:val="871502144"/>
                                      <w:placeholder>
                                        <w:docPart w:val="2DD0085C8B46461EA11B44344D357FCA"/>
                                      </w:placeholder>
                                      <w:temporary/>
                                      <w:showingPlcHdr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886970" w:rsidRPr="00C40D75" w:rsidRDefault="00930666">
                                        <w:pPr>
                                          <w:pStyle w:val="ttulo2"/>
                                        </w:pPr>
                                        <w:r w:rsidRPr="00C40D75">
                                          <w:rPr>
                                            <w:sz w:val="18"/>
                                            <w:szCs w:val="18"/>
                                          </w:rPr>
                                          <w:t>[Cargo, Nome da Empresa]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id w:val="525447839"/>
                                      <w:placeholder>
                                        <w:docPart w:val="C663CD6502C84C9BAC113082347F7832"/>
                                      </w:placeholder>
                                      <w:temporary/>
                                      <w:showingPlcHdr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886970" w:rsidRPr="00C40D75" w:rsidRDefault="00930666">
                                        <w:pPr>
                                          <w:pStyle w:val="Textodocurrculo"/>
                                        </w:pPr>
                                        <w:r w:rsidRPr="00C40D75">
                                          <w:rPr>
                                            <w:sz w:val="18"/>
                                            <w:szCs w:val="18"/>
                                          </w:rPr>
                                          <w:t>[Datas De - Até]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id w:val="-223295061"/>
                                      <w:placeholder>
                                        <w:docPart w:val="6BDED5358D1246FEA5FE1E2C8C3D45D1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886970" w:rsidRPr="00C40D75" w:rsidRDefault="00930666">
                                        <w:r w:rsidRPr="00C40D75">
                                          <w:rPr>
                                            <w:sz w:val="18"/>
                                            <w:szCs w:val="18"/>
                                          </w:rPr>
                                          <w:t>Este é o lugar para uma breve síntese das responsabilidades principais e conquistas mais impressionantes.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Educação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5383F3BA0B45425AB92AC901430CE252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7192C1B8E5A545438F3F4E7168412796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sdt>
                            <w:sdtPr>
                              <w:id w:val="-298228076"/>
                              <w:placeholder>
                                <w:docPart w:val="CCBFE54D98364FE4B27C20409A906A4E"/>
                              </w:placeholder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886970" w:rsidRPr="00C40D75" w:rsidRDefault="000302D8">
                                <w:pPr>
                                  <w:pStyle w:val="ttulo2"/>
                                </w:pPr>
                                <w:r w:rsidRPr="00C40D75">
                                  <w:rPr>
                                    <w:sz w:val="18"/>
                                    <w:szCs w:val="18"/>
                                  </w:rPr>
                                  <w:t>[Nome da Instituição—Local—Graduação]</w:t>
                                </w:r>
                              </w:p>
                            </w:sdtContent>
                          </w:sdt>
                          <w:sdt>
                            <w:sdtPr>
                              <w:id w:val="1437799257"/>
                              <w:placeholder>
                                <w:docPart w:val="C76B404C7B4847D4882B11321AC8864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886970" w:rsidRPr="00C40D75" w:rsidRDefault="000302D8">
                                <w:r w:rsidRPr="00C40D75">
                                  <w:rPr>
                                    <w:sz w:val="18"/>
                                    <w:szCs w:val="18"/>
                                  </w:rPr>
                                  <w:t>Talvez você queira incluir sua Nota Final e uma breve síntese de trabalhos escolares, prêmios e condecorações relevantes.</w:t>
                                </w:r>
                              </w:p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Comunicação</w:t>
            </w:r>
          </w:p>
        </w:tc>
        <w:tc>
          <w:tcPr>
            <w:tcW w:w="472" w:type="dxa"/>
          </w:tcPr>
          <w:p w:rsidR="00886970" w:rsidRDefault="00886970"/>
        </w:tc>
        <w:sdt>
          <w:sdtPr>
            <w:id w:val="-2024851273"/>
            <w:placeholder>
              <w:docPart w:val="7B302775BE154BA4816E3B88FFFEF83C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7830" w:type="dxa"/>
              </w:tcPr>
              <w:p w:rsidR="00886970" w:rsidRPr="00C40D75" w:rsidRDefault="000302D8">
                <w:pPr>
                  <w:pStyle w:val="Textodocurrculo"/>
                </w:pPr>
                <w:r w:rsidRPr="00C40D75">
                  <w:rPr>
                    <w:sz w:val="18"/>
                    <w:szCs w:val="18"/>
                  </w:rPr>
                  <w:t>Você fez uma grande apresentação para arrancar elogios. Nada de timidez! Esse é o lugar para mostrar o quanto você trabalha e se relaciona bem com os outros.</w:t>
                </w:r>
              </w:p>
            </w:tc>
          </w:sdtContent>
        </w:sdt>
      </w:tr>
      <w:tr w:rsidR="00886970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Liderança</w:t>
            </w:r>
          </w:p>
        </w:tc>
        <w:tc>
          <w:tcPr>
            <w:tcW w:w="472" w:type="dxa"/>
          </w:tcPr>
          <w:p w:rsidR="00886970" w:rsidRDefault="00886970"/>
        </w:tc>
        <w:sdt>
          <w:sdtPr>
            <w:id w:val="2002840272"/>
            <w:placeholder>
              <w:docPart w:val="3CF3F9139DD241F6B3B7B9F6DE38E4FB"/>
            </w:placeholder>
            <w:temporary/>
            <w:showingPlcHdr/>
            <w15:appearance w15:val="hidden"/>
            <w:text/>
          </w:sdtPr>
          <w:sdtEndPr>
            <w:rPr>
              <w:sz w:val="18"/>
              <w:szCs w:val="18"/>
            </w:rPr>
          </w:sdtEndPr>
          <w:sdtContent>
            <w:tc>
              <w:tcPr>
                <w:tcW w:w="7830" w:type="dxa"/>
              </w:tcPr>
              <w:p w:rsidR="00886970" w:rsidRDefault="000302D8">
                <w:pPr>
                  <w:pStyle w:val="Textodocurrculo"/>
                </w:pPr>
                <w:r w:rsidRPr="00C40D75">
                  <w:rPr>
                    <w:sz w:val="18"/>
                    <w:szCs w:val="18"/>
                  </w:rPr>
                  <w:t>Você é presidente de uma fraternidade, diretor do seu condomínio ou líder de sua equipe beneficente favorita? Você é um líder natural - conte a verdade!</w:t>
                </w:r>
              </w:p>
            </w:tc>
          </w:sdtContent>
        </w:sdt>
      </w:tr>
      <w:tr w:rsidR="00886970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Referências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498650737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27578338"/>
                  <w:placeholder>
                    <w:docPart w:val="7192C1B8E5A545438F3F4E7168412796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883713024"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368215953"/>
                          <w:placeholder>
                            <w:docPart w:val="5383F3BA0B45425AB92AC901430CE252"/>
                          </w:placeholder>
                        </w:sdtPr>
                        <w:sdtEndPr/>
                        <w:sdtContent>
                          <w:sdt>
                            <w:sdtPr>
                              <w:id w:val="1044170624"/>
                              <w:placeholder>
                                <w:docPart w:val="068CCA72DD924F63990B6CA4E6A425E7"/>
                              </w:placeholder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886970" w:rsidRPr="00C40D75" w:rsidRDefault="000302D8">
                                <w:pPr>
                                  <w:pStyle w:val="ttulo2"/>
                                </w:pPr>
                                <w:r w:rsidRPr="00C40D75">
                                  <w:rPr>
                                    <w:sz w:val="18"/>
                                    <w:szCs w:val="18"/>
                                  </w:rPr>
                                  <w:t>[Nome de referência]</w:t>
                                </w:r>
                              </w:p>
                            </w:sdtContent>
                          </w:sdt>
                          <w:sdt>
                            <w:sdtPr>
                              <w:id w:val="-765149349"/>
                              <w:placeholder>
                                <w:docPart w:val="42059C2F225D44FDAD128C9A0EF3547C"/>
                              </w:placeholder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886970" w:rsidRPr="00C40D75" w:rsidRDefault="000302D8">
                                <w:pPr>
                                  <w:pStyle w:val="Textodocurrculo"/>
                                </w:pPr>
                                <w:r w:rsidRPr="00C40D75">
                                  <w:rPr>
                                    <w:sz w:val="18"/>
                                    <w:szCs w:val="18"/>
                                  </w:rPr>
                                  <w:t>[Cargo, Empresa]</w:t>
                                </w:r>
                              </w:p>
                            </w:sdtContent>
                          </w:sdt>
                          <w:sdt>
                            <w:sdtPr>
                              <w:id w:val="1492217909"/>
                              <w:placeholder>
                                <w:docPart w:val="546CB03091BA419F8A101FB14DF51E0D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886970" w:rsidRDefault="000302D8">
                                <w:r w:rsidRPr="00C40D75">
                                  <w:rPr>
                                    <w:sz w:val="18"/>
                                    <w:szCs w:val="18"/>
                                  </w:rPr>
                                  <w:t>[Informações do contato]</w:t>
                                </w:r>
                              </w:p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886970" w:rsidRDefault="00886970" w:rsidP="00A91BF9"/>
    <w:sectPr w:rsidR="00886970" w:rsidSect="004B7B2E">
      <w:footerReference w:type="default" r:id="rId9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8D6" w:rsidRDefault="008618D6">
      <w:pPr>
        <w:spacing w:before="0" w:after="0" w:line="240" w:lineRule="auto"/>
      </w:pPr>
      <w:r>
        <w:separator/>
      </w:r>
    </w:p>
  </w:endnote>
  <w:endnote w:type="continuationSeparator" w:id="0">
    <w:p w:rsidR="008618D6" w:rsidRDefault="008618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93066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8D6" w:rsidRDefault="008618D6">
      <w:pPr>
        <w:spacing w:before="0" w:after="0" w:line="240" w:lineRule="auto"/>
      </w:pPr>
      <w:r>
        <w:separator/>
      </w:r>
    </w:p>
  </w:footnote>
  <w:footnote w:type="continuationSeparator" w:id="0">
    <w:p w:rsidR="008618D6" w:rsidRDefault="008618D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FD"/>
    <w:rsid w:val="00015DFD"/>
    <w:rsid w:val="000302D8"/>
    <w:rsid w:val="000B4A25"/>
    <w:rsid w:val="003F4AE1"/>
    <w:rsid w:val="004B7B2E"/>
    <w:rsid w:val="0077601E"/>
    <w:rsid w:val="008618D6"/>
    <w:rsid w:val="00886970"/>
    <w:rsid w:val="00930666"/>
    <w:rsid w:val="009E7FF4"/>
    <w:rsid w:val="00A1552A"/>
    <w:rsid w:val="00A44E54"/>
    <w:rsid w:val="00A91BF9"/>
    <w:rsid w:val="00C40D75"/>
    <w:rsid w:val="00DF203C"/>
    <w:rsid w:val="00F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445FF62-C9CF-4836-BE64-0FC437F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6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E9154D3AE34805A9728CD4DC27AD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5A0947-2CA0-43B2-AE50-126358946172}"/>
      </w:docPartPr>
      <w:docPartBody>
        <w:p w:rsidR="00000000" w:rsidRDefault="0064069E">
          <w:pPr>
            <w:pStyle w:val="F0E9154D3AE34805A9728CD4DC27ADF1"/>
          </w:pPr>
          <w:r>
            <w:t>[Endereço]</w:t>
          </w:r>
        </w:p>
      </w:docPartBody>
    </w:docPart>
    <w:docPart>
      <w:docPartPr>
        <w:name w:val="5D52DFB69C274FE9AD7E1CD32897B7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734609-FCBC-4058-92A9-CD07D654F623}"/>
      </w:docPartPr>
      <w:docPartBody>
        <w:p w:rsidR="00000000" w:rsidRDefault="0064069E">
          <w:pPr>
            <w:pStyle w:val="5D52DFB69C274FE9AD7E1CD32897B723"/>
          </w:pPr>
          <w:r>
            <w:t>[Cidade, Estado CEP]</w:t>
          </w:r>
        </w:p>
      </w:docPartBody>
    </w:docPart>
    <w:docPart>
      <w:docPartPr>
        <w:name w:val="BAE1610EACA7426D85E52F032D75C7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FBF589-0553-46C5-ADA0-D9E4B34A95AA}"/>
      </w:docPartPr>
      <w:docPartBody>
        <w:p w:rsidR="00000000" w:rsidRDefault="0064069E">
          <w:pPr>
            <w:pStyle w:val="BAE1610EACA7426D85E52F032D75C726"/>
          </w:pPr>
          <w:r>
            <w:t>[Telefone]</w:t>
          </w:r>
        </w:p>
      </w:docPartBody>
    </w:docPart>
    <w:docPart>
      <w:docPartPr>
        <w:name w:val="56A36EE3628D42C3B202BDAED8B0FB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8D14D5-D8DA-4712-BD12-35786CECD0FA}"/>
      </w:docPartPr>
      <w:docPartBody>
        <w:p w:rsidR="00000000" w:rsidRDefault="0064069E">
          <w:pPr>
            <w:pStyle w:val="56A36EE3628D42C3B202BDAED8B0FB75"/>
          </w:pPr>
          <w:r>
            <w:t>[Site]</w:t>
          </w:r>
        </w:p>
      </w:docPartBody>
    </w:docPart>
    <w:docPart>
      <w:docPartPr>
        <w:name w:val="4EA8AA04A32F4782A9D6A1DC4AA19F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D836CF-FA49-46ED-822E-69FFB64CEDF9}"/>
      </w:docPartPr>
      <w:docPartBody>
        <w:p w:rsidR="00000000" w:rsidRDefault="0064069E">
          <w:pPr>
            <w:pStyle w:val="4EA8AA04A32F4782A9D6A1DC4AA19FBE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9FCDDDCF071E496981DCF31D714EF8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128FC7-96A8-47FB-B669-02A6C88FC83C}"/>
      </w:docPartPr>
      <w:docPartBody>
        <w:p w:rsidR="00000000" w:rsidRDefault="0064069E">
          <w:pPr>
            <w:pStyle w:val="9FCDDDCF071E496981DCF31D714EF8AD"/>
          </w:pPr>
          <w:r>
            <w:t>[Seu Nome]</w:t>
          </w:r>
        </w:p>
      </w:docPartBody>
    </w:docPart>
    <w:docPart>
      <w:docPartPr>
        <w:name w:val="87CFDD75067249F9A04F7713285EBB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908D73-44E1-4FA7-B073-CD556FEC05A9}"/>
      </w:docPartPr>
      <w:docPartBody>
        <w:p w:rsidR="00000000" w:rsidRDefault="0064069E">
          <w:pPr>
            <w:pStyle w:val="87CFDD75067249F9A04F7713285EBBEB"/>
          </w:pPr>
          <w:r>
            <w:t xml:space="preserve">Confira algumas dicas abaixo para ajudar você a começar. Para substituir qualquer texto de dica pelo seu próprio texto, basta clicar nele e começar a digitar. </w:t>
          </w:r>
        </w:p>
      </w:docPartBody>
    </w:docPart>
    <w:docPart>
      <w:docPartPr>
        <w:name w:val="2406CB2B9356401A8E9F7F47E57AE4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0700CF-4A3F-4095-AA87-AC8FAB2F5FEC}"/>
      </w:docPartPr>
      <w:docPartBody>
        <w:p w:rsidR="00EE7729" w:rsidRPr="00C40D75" w:rsidRDefault="0064069E">
          <w:pPr>
            <w:pStyle w:val="Textodocurrculo"/>
            <w:rPr>
              <w:sz w:val="18"/>
              <w:szCs w:val="18"/>
            </w:rPr>
          </w:pPr>
          <w:r w:rsidRPr="00C40D75">
            <w:rPr>
              <w:sz w:val="18"/>
              <w:szCs w:val="18"/>
            </w:rPr>
            <w:t>Na guia Design na faixa de opções, confira as galerias de Temas, Cores e Fontes pa</w:t>
          </w:r>
          <w:r w:rsidRPr="00C40D75">
            <w:rPr>
              <w:sz w:val="18"/>
              <w:szCs w:val="18"/>
            </w:rPr>
            <w:t>ra obter uma aparência personalizada com apenas um clique.</w:t>
          </w:r>
        </w:p>
        <w:p w:rsidR="00EE7729" w:rsidRPr="00C40D75" w:rsidRDefault="0064069E">
          <w:pPr>
            <w:pStyle w:val="Textodocurrculo"/>
            <w:rPr>
              <w:sz w:val="18"/>
              <w:szCs w:val="18"/>
            </w:rPr>
          </w:pPr>
          <w:r w:rsidRPr="00C40D75">
            <w:rPr>
              <w:sz w:val="18"/>
              <w:szCs w:val="18"/>
            </w:rPr>
            <w:t>Precisando de outra entrada para experiência, educação ou referência? Isso mesmo. Basta clicar nas entradas de exemplo abaixo e depois clicar no sinal de mais que aparece.</w:t>
          </w:r>
        </w:p>
        <w:p w:rsidR="00000000" w:rsidRDefault="0064069E">
          <w:pPr>
            <w:pStyle w:val="2406CB2B9356401A8E9F7F47E57AE4DA"/>
          </w:pPr>
          <w:r w:rsidRPr="00C40D75">
            <w:rPr>
              <w:sz w:val="18"/>
              <w:szCs w:val="18"/>
            </w:rPr>
            <w:t xml:space="preserve">Procurando por uma carta </w:t>
          </w:r>
          <w:r w:rsidRPr="00C40D75">
            <w:rPr>
              <w:sz w:val="18"/>
              <w:szCs w:val="18"/>
            </w:rPr>
            <w:t>de apresentação que combine? Tudo que você a fazer é perguntar! Na guia Inserir, selecione Folha de Rosto.</w:t>
          </w:r>
        </w:p>
      </w:docPartBody>
    </w:docPart>
    <w:docPart>
      <w:docPartPr>
        <w:name w:val="7192C1B8E5A545438F3F4E71684127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E30873-38DC-4F9A-90F6-E5B43121399B}"/>
      </w:docPartPr>
      <w:docPartBody>
        <w:p w:rsidR="00000000" w:rsidRDefault="0064069E">
          <w:pPr>
            <w:pStyle w:val="7192C1B8E5A545438F3F4E7168412796"/>
          </w:pPr>
          <w:r w:rsidRPr="00BB15AE">
            <w:rPr>
              <w:rStyle w:val="TextodoEspaoReservado"/>
            </w:rPr>
            <w:t>Enter any content that you want to repeat, including other content controls. You</w:t>
          </w:r>
          <w:r w:rsidRPr="00BB15AE">
            <w:rPr>
              <w:rStyle w:val="TextodoEspaoReservado"/>
            </w:rPr>
            <w:t xml:space="preserve"> can also insert this control around table rows in order to repeat parts of a table.</w:t>
          </w:r>
        </w:p>
      </w:docPartBody>
    </w:docPart>
    <w:docPart>
      <w:docPartPr>
        <w:name w:val="5383F3BA0B45425AB92AC901430CE2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71A111-199D-4C1D-9471-41493350D290}"/>
      </w:docPartPr>
      <w:docPartBody>
        <w:p w:rsidR="00000000" w:rsidRDefault="0064069E">
          <w:pPr>
            <w:pStyle w:val="5383F3BA0B45425AB92AC901430CE252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2DD0085C8B46461EA11B44344D357F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40F4C5-7A02-4165-BB95-B1588F8EDDDF}"/>
      </w:docPartPr>
      <w:docPartBody>
        <w:p w:rsidR="00000000" w:rsidRDefault="0064069E">
          <w:pPr>
            <w:pStyle w:val="2DD0085C8B46461EA11B44344D357FCA"/>
          </w:pPr>
          <w:r w:rsidRPr="00C40D75">
            <w:rPr>
              <w:sz w:val="18"/>
              <w:szCs w:val="18"/>
            </w:rPr>
            <w:t>[Cargo, Nome da Empresa]</w:t>
          </w:r>
        </w:p>
      </w:docPartBody>
    </w:docPart>
    <w:docPart>
      <w:docPartPr>
        <w:name w:val="C663CD6502C84C9BAC113082347F78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1305F6-D3AB-400B-9BA3-144DC5F8D83B}"/>
      </w:docPartPr>
      <w:docPartBody>
        <w:p w:rsidR="00000000" w:rsidRDefault="0064069E">
          <w:pPr>
            <w:pStyle w:val="C663CD6502C84C9BAC113082347F7832"/>
          </w:pPr>
          <w:r w:rsidRPr="00C40D75">
            <w:rPr>
              <w:sz w:val="18"/>
              <w:szCs w:val="18"/>
            </w:rPr>
            <w:t>[Datas De - Até]</w:t>
          </w:r>
        </w:p>
      </w:docPartBody>
    </w:docPart>
    <w:docPart>
      <w:docPartPr>
        <w:name w:val="6BDED5358D1246FEA5FE1E2C8C3D4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299C86-BA49-4B34-A66D-1DFE5F302D0D}"/>
      </w:docPartPr>
      <w:docPartBody>
        <w:p w:rsidR="00000000" w:rsidRDefault="0064069E">
          <w:pPr>
            <w:pStyle w:val="6BDED5358D1246FEA5FE1E2C8C3D45D1"/>
          </w:pPr>
          <w:r w:rsidRPr="00C40D75">
            <w:rPr>
              <w:sz w:val="18"/>
              <w:szCs w:val="18"/>
            </w:rPr>
            <w:t>Este é o lugar para uma breve síntese das responsabilidades principais e conquistas mais impressionantes.</w:t>
          </w:r>
        </w:p>
      </w:docPartBody>
    </w:docPart>
    <w:docPart>
      <w:docPartPr>
        <w:name w:val="CCBFE54D98364FE4B27C20409A906A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6F83C7-B4D0-491E-8482-7D8CD4867A0B}"/>
      </w:docPartPr>
      <w:docPartBody>
        <w:p w:rsidR="00000000" w:rsidRDefault="0064069E">
          <w:pPr>
            <w:pStyle w:val="CCBFE54D98364FE4B27C20409A906A4E"/>
          </w:pPr>
          <w:r w:rsidRPr="00C40D75">
            <w:rPr>
              <w:sz w:val="18"/>
              <w:szCs w:val="18"/>
            </w:rPr>
            <w:t>[Nome da Instituição—Local—Graduação]</w:t>
          </w:r>
        </w:p>
      </w:docPartBody>
    </w:docPart>
    <w:docPart>
      <w:docPartPr>
        <w:name w:val="C76B404C7B4847D4882B11321AC886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D8BE6A-7A22-4D7F-ADC4-B3D7EBCED811}"/>
      </w:docPartPr>
      <w:docPartBody>
        <w:p w:rsidR="00000000" w:rsidRDefault="0064069E">
          <w:pPr>
            <w:pStyle w:val="C76B404C7B4847D4882B11321AC88641"/>
          </w:pPr>
          <w:r w:rsidRPr="00C40D75">
            <w:rPr>
              <w:sz w:val="18"/>
              <w:szCs w:val="18"/>
            </w:rPr>
            <w:t xml:space="preserve">Talvez você queira incluir sua Nota Final e uma breve síntese de trabalhos escolares, prêmios e condecorações </w:t>
          </w:r>
          <w:r w:rsidRPr="00C40D75">
            <w:rPr>
              <w:sz w:val="18"/>
              <w:szCs w:val="18"/>
            </w:rPr>
            <w:t>relevantes.</w:t>
          </w:r>
        </w:p>
      </w:docPartBody>
    </w:docPart>
    <w:docPart>
      <w:docPartPr>
        <w:name w:val="7B302775BE154BA4816E3B88FFFEF8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17CD2F-169F-4E3F-AD66-6A9815A642AA}"/>
      </w:docPartPr>
      <w:docPartBody>
        <w:p w:rsidR="00000000" w:rsidRDefault="0064069E">
          <w:pPr>
            <w:pStyle w:val="7B302775BE154BA4816E3B88FFFEF83C"/>
          </w:pPr>
          <w:r w:rsidRPr="00C40D75">
            <w:rPr>
              <w:sz w:val="18"/>
              <w:szCs w:val="18"/>
            </w:rPr>
            <w:t xml:space="preserve">Você fez uma grande </w:t>
          </w:r>
          <w:r w:rsidRPr="00C40D75">
            <w:rPr>
              <w:sz w:val="18"/>
              <w:szCs w:val="18"/>
            </w:rPr>
            <w:t>apresentação para arrancar elogios. Nada de timidez! Esse é o lugar para mostrar o quanto você trabalha e se relaciona bem com os outros.</w:t>
          </w:r>
        </w:p>
      </w:docPartBody>
    </w:docPart>
    <w:docPart>
      <w:docPartPr>
        <w:name w:val="3CF3F9139DD241F6B3B7B9F6DE38E4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9D5828-0214-40BB-A523-E02774456AFF}"/>
      </w:docPartPr>
      <w:docPartBody>
        <w:p w:rsidR="00000000" w:rsidRDefault="0064069E">
          <w:pPr>
            <w:pStyle w:val="3CF3F9139DD241F6B3B7B9F6DE38E4FB"/>
          </w:pPr>
          <w:r w:rsidRPr="00C40D75">
            <w:rPr>
              <w:sz w:val="18"/>
              <w:szCs w:val="18"/>
            </w:rPr>
            <w:t>Você é presidente de uma fraternidade, diretor do seu condomínio ou líder de sua equipe beneficente favorita? Você é u</w:t>
          </w:r>
          <w:r w:rsidRPr="00C40D75">
            <w:rPr>
              <w:sz w:val="18"/>
              <w:szCs w:val="18"/>
            </w:rPr>
            <w:t>m líder natural - conte a verdade!</w:t>
          </w:r>
        </w:p>
      </w:docPartBody>
    </w:docPart>
    <w:docPart>
      <w:docPartPr>
        <w:name w:val="068CCA72DD924F63990B6CA4E6A425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656341-997E-42FA-B1D7-EF3158959D3F}"/>
      </w:docPartPr>
      <w:docPartBody>
        <w:p w:rsidR="00000000" w:rsidRDefault="0064069E">
          <w:pPr>
            <w:pStyle w:val="068CCA72DD924F63990B6CA4E6A425E7"/>
          </w:pPr>
          <w:r w:rsidRPr="00C40D75">
            <w:rPr>
              <w:sz w:val="18"/>
              <w:szCs w:val="18"/>
            </w:rPr>
            <w:t>[Nome de referência]</w:t>
          </w:r>
        </w:p>
      </w:docPartBody>
    </w:docPart>
    <w:docPart>
      <w:docPartPr>
        <w:name w:val="42059C2F225D44FDAD128C9A0EF354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6C1F15-525E-4979-A676-07010992559F}"/>
      </w:docPartPr>
      <w:docPartBody>
        <w:p w:rsidR="00000000" w:rsidRDefault="0064069E">
          <w:pPr>
            <w:pStyle w:val="42059C2F225D44FDAD128C9A0EF3547C"/>
          </w:pPr>
          <w:r w:rsidRPr="00C40D75">
            <w:rPr>
              <w:sz w:val="18"/>
              <w:szCs w:val="18"/>
            </w:rPr>
            <w:t>[Cargo, Empresa]</w:t>
          </w:r>
        </w:p>
      </w:docPartBody>
    </w:docPart>
    <w:docPart>
      <w:docPartPr>
        <w:name w:val="546CB03091BA419F8A101FB14DF51E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B56A74-DC01-4C18-A2BD-FC56490F4AEF}"/>
      </w:docPartPr>
      <w:docPartBody>
        <w:p w:rsidR="00000000" w:rsidRDefault="0064069E">
          <w:pPr>
            <w:pStyle w:val="546CB03091BA419F8A101FB14DF51E0D"/>
          </w:pPr>
          <w:r w:rsidRPr="00C40D75">
            <w:rPr>
              <w:sz w:val="18"/>
              <w:szCs w:val="18"/>
            </w:rPr>
            <w:t>[Informações do contato]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9E"/>
    <w:rsid w:val="0064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0E9154D3AE34805A9728CD4DC27ADF1">
    <w:name w:val="F0E9154D3AE34805A9728CD4DC27ADF1"/>
  </w:style>
  <w:style w:type="paragraph" w:customStyle="1" w:styleId="5D52DFB69C274FE9AD7E1CD32897B723">
    <w:name w:val="5D52DFB69C274FE9AD7E1CD32897B723"/>
  </w:style>
  <w:style w:type="paragraph" w:customStyle="1" w:styleId="BAE1610EACA7426D85E52F032D75C726">
    <w:name w:val="BAE1610EACA7426D85E52F032D75C726"/>
  </w:style>
  <w:style w:type="paragraph" w:customStyle="1" w:styleId="56A36EE3628D42C3B202BDAED8B0FB75">
    <w:name w:val="56A36EE3628D42C3B202BDAED8B0FB75"/>
  </w:style>
  <w:style w:type="character" w:styleId="nfase">
    <w:name w:val="Emphasis"/>
    <w:basedOn w:val="Fontepargpadro"/>
    <w:uiPriority w:val="2"/>
    <w:unhideWhenUsed/>
    <w:qFormat/>
    <w:rPr>
      <w:color w:val="4472C4" w:themeColor="accent1"/>
    </w:rPr>
  </w:style>
  <w:style w:type="paragraph" w:customStyle="1" w:styleId="4EA8AA04A32F4782A9D6A1DC4AA19FBE">
    <w:name w:val="4EA8AA04A32F4782A9D6A1DC4AA19FBE"/>
  </w:style>
  <w:style w:type="paragraph" w:customStyle="1" w:styleId="9FCDDDCF071E496981DCF31D714EF8AD">
    <w:name w:val="9FCDDDCF071E496981DCF31D714EF8AD"/>
  </w:style>
  <w:style w:type="paragraph" w:customStyle="1" w:styleId="87CFDD75067249F9A04F7713285EBBEB">
    <w:name w:val="87CFDD75067249F9A04F7713285EBBEB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2406CB2B9356401A8E9F7F47E57AE4DA">
    <w:name w:val="2406CB2B9356401A8E9F7F47E57AE4DA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7192C1B8E5A545438F3F4E7168412796">
    <w:name w:val="7192C1B8E5A545438F3F4E7168412796"/>
  </w:style>
  <w:style w:type="character" w:customStyle="1" w:styleId="Textodoespaoreservado0">
    <w:name w:val="Texto do espaço reservado"/>
    <w:basedOn w:val="Fontepargpadro"/>
    <w:uiPriority w:val="99"/>
    <w:semiHidden/>
    <w:rPr>
      <w:color w:val="808080"/>
    </w:rPr>
  </w:style>
  <w:style w:type="paragraph" w:customStyle="1" w:styleId="5383F3BA0B45425AB92AC901430CE252">
    <w:name w:val="5383F3BA0B45425AB92AC901430CE252"/>
  </w:style>
  <w:style w:type="paragraph" w:customStyle="1" w:styleId="2DD0085C8B46461EA11B44344D357FCA">
    <w:name w:val="2DD0085C8B46461EA11B44344D357FCA"/>
  </w:style>
  <w:style w:type="paragraph" w:customStyle="1" w:styleId="C663CD6502C84C9BAC113082347F7832">
    <w:name w:val="C663CD6502C84C9BAC113082347F7832"/>
  </w:style>
  <w:style w:type="paragraph" w:customStyle="1" w:styleId="6BDED5358D1246FEA5FE1E2C8C3D45D1">
    <w:name w:val="6BDED5358D1246FEA5FE1E2C8C3D45D1"/>
  </w:style>
  <w:style w:type="paragraph" w:customStyle="1" w:styleId="CCBFE54D98364FE4B27C20409A906A4E">
    <w:name w:val="CCBFE54D98364FE4B27C20409A906A4E"/>
  </w:style>
  <w:style w:type="paragraph" w:customStyle="1" w:styleId="C76B404C7B4847D4882B11321AC88641">
    <w:name w:val="C76B404C7B4847D4882B11321AC88641"/>
  </w:style>
  <w:style w:type="paragraph" w:customStyle="1" w:styleId="7B302775BE154BA4816E3B88FFFEF83C">
    <w:name w:val="7B302775BE154BA4816E3B88FFFEF83C"/>
  </w:style>
  <w:style w:type="paragraph" w:customStyle="1" w:styleId="3CF3F9139DD241F6B3B7B9F6DE38E4FB">
    <w:name w:val="3CF3F9139DD241F6B3B7B9F6DE38E4FB"/>
  </w:style>
  <w:style w:type="paragraph" w:customStyle="1" w:styleId="068CCA72DD924F63990B6CA4E6A425E7">
    <w:name w:val="068CCA72DD924F63990B6CA4E6A425E7"/>
  </w:style>
  <w:style w:type="paragraph" w:customStyle="1" w:styleId="42059C2F225D44FDAD128C9A0EF3547C">
    <w:name w:val="42059C2F225D44FDAD128C9A0EF3547C"/>
  </w:style>
  <w:style w:type="paragraph" w:customStyle="1" w:styleId="546CB03091BA419F8A101FB14DF51E0D">
    <w:name w:val="546CB03091BA419F8A101FB14DF51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1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Casagrande</dc:creator>
  <cp:keywords/>
  <cp:lastModifiedBy>Thiago Casagrande</cp:lastModifiedBy>
  <cp:revision>1</cp:revision>
  <dcterms:created xsi:type="dcterms:W3CDTF">2017-11-07T11:21:00Z</dcterms:created>
  <dcterms:modified xsi:type="dcterms:W3CDTF">2017-11-07T11:22:00Z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